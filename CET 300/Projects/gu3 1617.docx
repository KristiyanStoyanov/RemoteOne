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600"/>
      </w:tblGrid>
      <w:tr w:rsidR="006E0B39" w:rsidTr="006E0B39">
        <w:tc>
          <w:tcPr>
            <w:tcW w:w="3369" w:type="dxa"/>
          </w:tcPr>
          <w:p w:rsidR="00B84AC6" w:rsidRDefault="00C864A4" w:rsidP="00B84AC6">
            <w:pPr>
              <w:pStyle w:val="Heading3"/>
            </w:pPr>
            <w:r>
              <w:t xml:space="preserve">Proposal </w:t>
            </w:r>
            <w:r w:rsidR="00B84AC6">
              <w:t>#</w:t>
            </w:r>
            <w:bookmarkStart w:id="0" w:name="_GoBack"/>
            <w:bookmarkEnd w:id="0"/>
          </w:p>
          <w:p w:rsidR="006E0B39" w:rsidRDefault="006E0B39" w:rsidP="00B84AC6">
            <w:pPr>
              <w:pStyle w:val="Heading3"/>
            </w:pPr>
            <w:r>
              <w:t>Suggested Project Title:</w:t>
            </w:r>
          </w:p>
        </w:tc>
        <w:tc>
          <w:tcPr>
            <w:tcW w:w="6600" w:type="dxa"/>
          </w:tcPr>
          <w:p w:rsidR="006E0B39" w:rsidRDefault="006E0B39" w:rsidP="006E0B39"/>
          <w:p w:rsidR="006E0B39" w:rsidRDefault="00BB05C6" w:rsidP="00BB05C6">
            <w:r>
              <w:t xml:space="preserve">Why Computing at Sunderland </w:t>
            </w:r>
            <w:r w:rsidR="0000690C" w:rsidRPr="0000690C">
              <w:t>Mobile application</w:t>
            </w:r>
            <w:r>
              <w:t>?</w:t>
            </w:r>
          </w:p>
          <w:p w:rsidR="00BB05C6" w:rsidRDefault="00BB05C6" w:rsidP="00BB05C6"/>
        </w:tc>
      </w:tr>
      <w:tr w:rsidR="006E0B39" w:rsidTr="006E0B39">
        <w:tc>
          <w:tcPr>
            <w:tcW w:w="3369" w:type="dxa"/>
          </w:tcPr>
          <w:p w:rsidR="006E0B39" w:rsidRDefault="006E0B39" w:rsidP="006E0B39">
            <w:pPr>
              <w:pStyle w:val="Heading3"/>
            </w:pPr>
            <w:r>
              <w:t>Academic Area:</w:t>
            </w:r>
          </w:p>
          <w:p w:rsidR="006E0B39" w:rsidRDefault="006E0B39" w:rsidP="006E0B39"/>
        </w:tc>
        <w:tc>
          <w:tcPr>
            <w:tcW w:w="6600" w:type="dxa"/>
          </w:tcPr>
          <w:p w:rsidR="006E0B39" w:rsidRDefault="0000690C" w:rsidP="00A50DDD">
            <w:pPr>
              <w:spacing w:line="360" w:lineRule="auto"/>
            </w:pPr>
            <w:r>
              <w:t xml:space="preserve">Mobile / </w:t>
            </w:r>
            <w:r w:rsidR="00F307C8">
              <w:t>Multim</w:t>
            </w:r>
            <w:r w:rsidR="006E0B39">
              <w:t xml:space="preserve">edia / </w:t>
            </w:r>
            <w:r w:rsidR="00F307C8">
              <w:t>User Interaction Design</w:t>
            </w:r>
          </w:p>
        </w:tc>
      </w:tr>
      <w:tr w:rsidR="006E0B39" w:rsidTr="006E0B39">
        <w:tc>
          <w:tcPr>
            <w:tcW w:w="3369" w:type="dxa"/>
          </w:tcPr>
          <w:p w:rsidR="006E0B39" w:rsidRDefault="006E0B39" w:rsidP="006E0B39">
            <w:pPr>
              <w:pStyle w:val="Heading3"/>
            </w:pPr>
            <w:r>
              <w:t>Project Description:</w:t>
            </w:r>
          </w:p>
          <w:p w:rsidR="006E0B39" w:rsidRDefault="006E0B39" w:rsidP="006E0B39">
            <w:pPr>
              <w:pStyle w:val="Heading3"/>
            </w:pPr>
          </w:p>
          <w:p w:rsidR="006E0B39" w:rsidRDefault="006E0B39" w:rsidP="006E0B39"/>
          <w:p w:rsidR="006E0B39" w:rsidRPr="00143445" w:rsidRDefault="006E0B39" w:rsidP="006B734D"/>
        </w:tc>
        <w:tc>
          <w:tcPr>
            <w:tcW w:w="6600" w:type="dxa"/>
          </w:tcPr>
          <w:p w:rsidR="006E0B39" w:rsidRDefault="006E0B39" w:rsidP="006E0B39"/>
          <w:p w:rsidR="006E0B39" w:rsidRDefault="0000690C" w:rsidP="006E0B39">
            <w:r w:rsidRPr="0000690C">
              <w:t>Creating an app</w:t>
            </w:r>
            <w:r w:rsidR="00BB05C6">
              <w:t xml:space="preserve"> designed for UCAS applicants to help them understand the benefits of studying Computing at Sunderland. This could include anything from the programme content to employment opportunities to life in general in Sunderland</w:t>
            </w:r>
            <w:r w:rsidR="00CF57C3">
              <w:t xml:space="preserve"> The app will include a mix of media based information</w:t>
            </w:r>
            <w:r w:rsidR="00BB05C6">
              <w:t>.</w:t>
            </w:r>
            <w:r w:rsidR="00CF57C3">
              <w:t xml:space="preserve"> </w:t>
            </w:r>
          </w:p>
          <w:p w:rsidR="006E0B39" w:rsidRDefault="006E0B39" w:rsidP="006E0B39"/>
          <w:p w:rsidR="006E0B39" w:rsidRDefault="006E0B39" w:rsidP="006E0B39"/>
        </w:tc>
      </w:tr>
      <w:tr w:rsidR="006E0B39" w:rsidTr="006E0B39">
        <w:tc>
          <w:tcPr>
            <w:tcW w:w="3369" w:type="dxa"/>
          </w:tcPr>
          <w:p w:rsidR="006E0B39" w:rsidRDefault="006E0B39" w:rsidP="006E0B39">
            <w:pPr>
              <w:pStyle w:val="Heading3"/>
            </w:pPr>
            <w:r>
              <w:t>Specific Requirements:</w:t>
            </w:r>
          </w:p>
          <w:p w:rsidR="006E0B39" w:rsidRPr="006B734D" w:rsidRDefault="006B734D" w:rsidP="006E0B39">
            <w:pPr>
              <w:rPr>
                <w:i/>
              </w:rPr>
            </w:pPr>
            <w:r w:rsidRPr="006B734D">
              <w:rPr>
                <w:i/>
              </w:rPr>
              <w:t>(e.g. programming language</w:t>
            </w:r>
            <w:r>
              <w:rPr>
                <w:i/>
              </w:rPr>
              <w:t>, location, timescale or other constraints</w:t>
            </w:r>
            <w:r w:rsidRPr="006B734D">
              <w:rPr>
                <w:i/>
              </w:rPr>
              <w:t>)</w:t>
            </w:r>
          </w:p>
        </w:tc>
        <w:tc>
          <w:tcPr>
            <w:tcW w:w="6600" w:type="dxa"/>
          </w:tcPr>
          <w:p w:rsidR="006E0B39" w:rsidRPr="003253A2" w:rsidRDefault="00A054BC" w:rsidP="00A50DDD">
            <w:pPr>
              <w:pStyle w:val="Heading3"/>
              <w:rPr>
                <w:rFonts w:ascii="Times New Roman" w:hAnsi="Times New Roman" w:cs="Times New Roman"/>
                <w:b w:val="0"/>
                <w:sz w:val="24"/>
                <w:szCs w:val="24"/>
              </w:rPr>
            </w:pPr>
            <w:r>
              <w:rPr>
                <w:rFonts w:ascii="Times New Roman" w:hAnsi="Times New Roman" w:cs="Times New Roman"/>
                <w:b w:val="0"/>
                <w:sz w:val="24"/>
                <w:szCs w:val="24"/>
              </w:rPr>
              <w:t xml:space="preserve">Non-native mobile app developed using HTML5, CSS3, </w:t>
            </w:r>
            <w:proofErr w:type="spellStart"/>
            <w:r>
              <w:rPr>
                <w:rFonts w:ascii="Times New Roman" w:hAnsi="Times New Roman" w:cs="Times New Roman"/>
                <w:b w:val="0"/>
                <w:sz w:val="24"/>
                <w:szCs w:val="24"/>
              </w:rPr>
              <w:t>Javascript</w:t>
            </w:r>
            <w:proofErr w:type="spellEnd"/>
            <w:r>
              <w:rPr>
                <w:rFonts w:ascii="Times New Roman" w:hAnsi="Times New Roman" w:cs="Times New Roman"/>
                <w:b w:val="0"/>
                <w:sz w:val="24"/>
                <w:szCs w:val="24"/>
              </w:rPr>
              <w:t xml:space="preserve"> and JQuery mobile.</w:t>
            </w:r>
            <w:r w:rsidR="00A50DDD">
              <w:rPr>
                <w:rFonts w:ascii="Times New Roman" w:hAnsi="Times New Roman" w:cs="Times New Roman"/>
                <w:b w:val="0"/>
                <w:sz w:val="24"/>
                <w:szCs w:val="24"/>
              </w:rPr>
              <w:t xml:space="preserve"> Will make use of GPS features</w:t>
            </w:r>
            <w:r>
              <w:rPr>
                <w:rFonts w:ascii="Times New Roman" w:hAnsi="Times New Roman" w:cs="Times New Roman"/>
                <w:b w:val="0"/>
                <w:sz w:val="24"/>
                <w:szCs w:val="24"/>
              </w:rPr>
              <w:t>. Knowledge of XML and JSON.</w:t>
            </w:r>
          </w:p>
        </w:tc>
      </w:tr>
      <w:tr w:rsidR="006E0B39" w:rsidRPr="006E0B39" w:rsidTr="006E0B39">
        <w:tc>
          <w:tcPr>
            <w:tcW w:w="3369" w:type="dxa"/>
          </w:tcPr>
          <w:p w:rsidR="006E0B39" w:rsidRDefault="006E0B39" w:rsidP="006E0B39">
            <w:pPr>
              <w:pStyle w:val="Heading3"/>
            </w:pPr>
            <w:r>
              <w:t>Practical Outcome:</w:t>
            </w:r>
          </w:p>
          <w:p w:rsidR="006E0B39" w:rsidRPr="003253A2" w:rsidRDefault="006E0B39" w:rsidP="006E0B39">
            <w:pPr>
              <w:rPr>
                <w:i/>
              </w:rPr>
            </w:pPr>
            <w:r w:rsidRPr="003253A2">
              <w:rPr>
                <w:i/>
              </w:rPr>
              <w:t>(The project will produce an X type of system, whose functionality will be a, b, c…)</w:t>
            </w:r>
          </w:p>
        </w:tc>
        <w:tc>
          <w:tcPr>
            <w:tcW w:w="6600" w:type="dxa"/>
          </w:tcPr>
          <w:p w:rsidR="006E0B39" w:rsidRPr="00A054BC" w:rsidRDefault="00A054BC" w:rsidP="006E0B39">
            <w:pPr>
              <w:pStyle w:val="Heading3"/>
              <w:rPr>
                <w:rFonts w:ascii="Times New Roman" w:hAnsi="Times New Roman" w:cs="Times New Roman"/>
                <w:b w:val="0"/>
                <w:sz w:val="24"/>
                <w:szCs w:val="24"/>
              </w:rPr>
            </w:pPr>
            <w:r>
              <w:rPr>
                <w:rFonts w:ascii="Times New Roman" w:hAnsi="Times New Roman" w:cs="Times New Roman"/>
                <w:b w:val="0"/>
                <w:sz w:val="24"/>
                <w:szCs w:val="24"/>
              </w:rPr>
              <w:t xml:space="preserve">- </w:t>
            </w:r>
            <w:r w:rsidRPr="00A054BC">
              <w:rPr>
                <w:rFonts w:ascii="Times New Roman" w:hAnsi="Times New Roman" w:cs="Times New Roman"/>
                <w:b w:val="0"/>
                <w:sz w:val="24"/>
                <w:szCs w:val="24"/>
              </w:rPr>
              <w:t xml:space="preserve">Web/Mobile Hybrid </w:t>
            </w:r>
            <w:r>
              <w:rPr>
                <w:rFonts w:ascii="Times New Roman" w:hAnsi="Times New Roman" w:cs="Times New Roman"/>
                <w:b w:val="0"/>
                <w:sz w:val="24"/>
                <w:szCs w:val="24"/>
              </w:rPr>
              <w:t xml:space="preserve">App </w:t>
            </w:r>
            <w:r w:rsidRPr="00A054BC">
              <w:rPr>
                <w:rFonts w:ascii="Times New Roman" w:hAnsi="Times New Roman" w:cs="Times New Roman"/>
                <w:b w:val="0"/>
                <w:sz w:val="24"/>
                <w:szCs w:val="24"/>
              </w:rPr>
              <w:t xml:space="preserve">or </w:t>
            </w:r>
            <w:r>
              <w:rPr>
                <w:rFonts w:ascii="Times New Roman" w:hAnsi="Times New Roman" w:cs="Times New Roman"/>
                <w:b w:val="0"/>
                <w:sz w:val="24"/>
                <w:szCs w:val="24"/>
              </w:rPr>
              <w:t>compiled App using phonegap.com</w:t>
            </w:r>
          </w:p>
          <w:p w:rsidR="00A054BC" w:rsidRDefault="00A054BC" w:rsidP="006E0B39">
            <w:r>
              <w:t xml:space="preserve">- System will make extensive use of live online media/information </w:t>
            </w:r>
            <w:r w:rsidR="00BB05C6">
              <w:t>(i.e. make use of the YouTube API)</w:t>
            </w:r>
          </w:p>
          <w:p w:rsidR="00A054BC" w:rsidRDefault="00A054BC" w:rsidP="00A50DDD">
            <w:r>
              <w:t xml:space="preserve">- Some form </w:t>
            </w:r>
            <w:r w:rsidR="00BB05C6">
              <w:t>of</w:t>
            </w:r>
            <w:r w:rsidR="00A50DDD">
              <w:t xml:space="preserve"> guide/tour element</w:t>
            </w:r>
          </w:p>
          <w:p w:rsidR="00A50DDD" w:rsidRPr="00B57103" w:rsidRDefault="00A50DDD" w:rsidP="00A50DDD"/>
        </w:tc>
      </w:tr>
      <w:tr w:rsidR="006E0B39" w:rsidTr="006E0B39">
        <w:tc>
          <w:tcPr>
            <w:tcW w:w="3369" w:type="dxa"/>
          </w:tcPr>
          <w:p w:rsidR="006E0B39" w:rsidRDefault="006E0B39" w:rsidP="006E0B39">
            <w:pPr>
              <w:pStyle w:val="Heading3"/>
            </w:pPr>
            <w:r>
              <w:t>Suggestions for Research Focus:</w:t>
            </w:r>
          </w:p>
          <w:p w:rsidR="006E0B39" w:rsidRPr="00146ABB" w:rsidRDefault="006B734D" w:rsidP="006E0B39">
            <w:r w:rsidRPr="00180189">
              <w:rPr>
                <w:i/>
              </w:rPr>
              <w:t>(Topic of literature review that will help inform the product development)</w:t>
            </w:r>
          </w:p>
        </w:tc>
        <w:tc>
          <w:tcPr>
            <w:tcW w:w="6600" w:type="dxa"/>
          </w:tcPr>
          <w:p w:rsidR="006E0B39" w:rsidRPr="003253A2" w:rsidRDefault="006E0B39" w:rsidP="006E0B39"/>
          <w:p w:rsidR="006E0B39" w:rsidRDefault="00A054BC" w:rsidP="006E0B39">
            <w:r>
              <w:t>- Research focus could be either:</w:t>
            </w:r>
          </w:p>
          <w:p w:rsidR="00A054BC" w:rsidRDefault="00A054BC" w:rsidP="006E0B39">
            <w:r>
              <w:t>a) Analysing user centred design on mobile device</w:t>
            </w:r>
          </w:p>
          <w:p w:rsidR="00A054BC" w:rsidRPr="003253A2" w:rsidRDefault="00F75947" w:rsidP="006E0B39">
            <w:r>
              <w:t>b) Investigate</w:t>
            </w:r>
            <w:r w:rsidR="00A054BC">
              <w:t xml:space="preserve"> </w:t>
            </w:r>
            <w:r w:rsidR="00BB05C6">
              <w:t>the benefits and pitfalls of using of software agents such as intelligent personal assistants to enhance user tasks.</w:t>
            </w:r>
          </w:p>
          <w:p w:rsidR="006E0B39" w:rsidRPr="003253A2" w:rsidRDefault="006E0B39" w:rsidP="006E0B39"/>
        </w:tc>
      </w:tr>
      <w:tr w:rsidR="006E0B39" w:rsidRPr="006E0B39" w:rsidTr="006E0B39">
        <w:tc>
          <w:tcPr>
            <w:tcW w:w="3369" w:type="dxa"/>
          </w:tcPr>
          <w:p w:rsidR="006E0B39" w:rsidRDefault="006E0B39" w:rsidP="006E0B39">
            <w:pPr>
              <w:pStyle w:val="Heading3"/>
            </w:pPr>
            <w:r>
              <w:t xml:space="preserve">Suggested </w:t>
            </w:r>
            <w:smartTag w:uri="urn:schemas-microsoft-com:office:smarttags" w:element="City">
              <w:smartTag w:uri="urn:schemas-microsoft-com:office:smarttags" w:element="place">
                <w:r>
                  <w:t>Reading</w:t>
                </w:r>
              </w:smartTag>
            </w:smartTag>
            <w:r>
              <w:t>:</w:t>
            </w:r>
          </w:p>
          <w:p w:rsidR="006E0B39" w:rsidRPr="0064510A" w:rsidRDefault="006B734D" w:rsidP="006B734D">
            <w:r w:rsidRPr="00180189">
              <w:rPr>
                <w:i/>
              </w:rPr>
              <w:t>(background articles/key texts/seminal research publications to kick start the project)</w:t>
            </w:r>
          </w:p>
        </w:tc>
        <w:tc>
          <w:tcPr>
            <w:tcW w:w="6600" w:type="dxa"/>
          </w:tcPr>
          <w:p w:rsidR="006E0B39" w:rsidRDefault="006E0B39" w:rsidP="006E0B39">
            <w:pPr>
              <w:pStyle w:val="Heading3"/>
            </w:pPr>
          </w:p>
          <w:p w:rsidR="006E0B39" w:rsidRDefault="00A054BC" w:rsidP="006E0B39">
            <w:r>
              <w:t>- Dependent of the choice of research focus above.</w:t>
            </w:r>
          </w:p>
          <w:p w:rsidR="006E0B39" w:rsidRDefault="006E0B39" w:rsidP="006E0B39"/>
          <w:p w:rsidR="006E0B39" w:rsidRPr="00A934CA" w:rsidRDefault="006E0B39" w:rsidP="006E0B39"/>
        </w:tc>
      </w:tr>
      <w:tr w:rsidR="00CF5A3B" w:rsidTr="006E0B39">
        <w:tc>
          <w:tcPr>
            <w:tcW w:w="3369" w:type="dxa"/>
          </w:tcPr>
          <w:p w:rsidR="006B734D" w:rsidRDefault="006B734D" w:rsidP="006B734D">
            <w:pPr>
              <w:pStyle w:val="Heading3"/>
            </w:pPr>
            <w:r>
              <w:t>Social, Ethical, Professional, &amp; Legal Considerations:</w:t>
            </w:r>
          </w:p>
          <w:p w:rsidR="00CF5A3B" w:rsidRPr="006B734D" w:rsidRDefault="006B734D" w:rsidP="006B734D">
            <w:pPr>
              <w:pStyle w:val="Heading3"/>
              <w:rPr>
                <w:rFonts w:ascii="Times New Roman" w:hAnsi="Times New Roman" w:cs="Times New Roman"/>
                <w:b w:val="0"/>
                <w:sz w:val="22"/>
                <w:szCs w:val="22"/>
              </w:rPr>
            </w:pPr>
            <w:r w:rsidRPr="006B734D">
              <w:rPr>
                <w:rStyle w:val="Emphasis"/>
                <w:rFonts w:ascii="Times New Roman" w:hAnsi="Times New Roman" w:cs="Times New Roman"/>
                <w:b w:val="0"/>
                <w:color w:val="000000"/>
                <w:sz w:val="22"/>
                <w:szCs w:val="22"/>
                <w:shd w:val="clear" w:color="auto" w:fill="FFFFFF"/>
              </w:rPr>
              <w:t>(e.g.</w:t>
            </w:r>
            <w:r>
              <w:rPr>
                <w:rStyle w:val="Emphasis"/>
                <w:rFonts w:ascii="Times New Roman" w:hAnsi="Times New Roman" w:cs="Times New Roman"/>
                <w:b w:val="0"/>
                <w:color w:val="000000"/>
                <w:sz w:val="22"/>
                <w:szCs w:val="22"/>
                <w:shd w:val="clear" w:color="auto" w:fill="FFFFFF"/>
              </w:rPr>
              <w:t xml:space="preserve"> data security/protection, </w:t>
            </w:r>
            <w:r w:rsidRPr="006B734D">
              <w:rPr>
                <w:rStyle w:val="Emphasis"/>
                <w:rFonts w:ascii="Times New Roman" w:hAnsi="Times New Roman" w:cs="Times New Roman"/>
                <w:b w:val="0"/>
                <w:color w:val="000000"/>
                <w:sz w:val="22"/>
                <w:szCs w:val="22"/>
                <w:shd w:val="clear" w:color="auto" w:fill="FFFFFF"/>
              </w:rPr>
              <w:t xml:space="preserve"> if the project involves working with vulnerable people/children you will require a CRB to be undertaken.)</w:t>
            </w:r>
          </w:p>
        </w:tc>
        <w:tc>
          <w:tcPr>
            <w:tcW w:w="6600" w:type="dxa"/>
          </w:tcPr>
          <w:p w:rsidR="00CF5A3B" w:rsidRPr="003253A2" w:rsidRDefault="00F75947" w:rsidP="001F141E">
            <w:pPr>
              <w:pStyle w:val="Heading3"/>
              <w:rPr>
                <w:rFonts w:ascii="Times New Roman" w:hAnsi="Times New Roman" w:cs="Times New Roman"/>
                <w:b w:val="0"/>
                <w:sz w:val="24"/>
                <w:szCs w:val="24"/>
              </w:rPr>
            </w:pPr>
            <w:r>
              <w:rPr>
                <w:rFonts w:ascii="Times New Roman" w:hAnsi="Times New Roman" w:cs="Times New Roman"/>
                <w:b w:val="0"/>
                <w:sz w:val="22"/>
                <w:szCs w:val="22"/>
              </w:rPr>
              <w:t>All apps will be evaluated by level 1 students rather an UCAS applicants.</w:t>
            </w:r>
          </w:p>
        </w:tc>
      </w:tr>
      <w:tr w:rsidR="006E0B39" w:rsidRPr="006E0B39" w:rsidTr="006E0B39">
        <w:tc>
          <w:tcPr>
            <w:tcW w:w="3369" w:type="dxa"/>
          </w:tcPr>
          <w:p w:rsidR="006E0B39" w:rsidRDefault="006E0B39" w:rsidP="006E0B39">
            <w:pPr>
              <w:pStyle w:val="Heading3"/>
            </w:pPr>
            <w:r>
              <w:t xml:space="preserve">Sponsor Info: </w:t>
            </w:r>
          </w:p>
        </w:tc>
        <w:tc>
          <w:tcPr>
            <w:tcW w:w="6600" w:type="dxa"/>
          </w:tcPr>
          <w:p w:rsidR="006E0B39" w:rsidRPr="001F141E" w:rsidRDefault="001F141E" w:rsidP="001F141E">
            <w:pPr>
              <w:pStyle w:val="Heading3"/>
              <w:rPr>
                <w:b w:val="0"/>
                <w:sz w:val="20"/>
                <w:szCs w:val="20"/>
              </w:rPr>
            </w:pPr>
            <w:r w:rsidRPr="001F141E">
              <w:rPr>
                <w:b w:val="0"/>
                <w:sz w:val="20"/>
                <w:szCs w:val="20"/>
              </w:rPr>
              <w:t>Gary Unthank</w:t>
            </w:r>
          </w:p>
        </w:tc>
      </w:tr>
    </w:tbl>
    <w:p w:rsidR="001C4329" w:rsidRDefault="001C4329" w:rsidP="005B6416"/>
    <w:sectPr w:rsidR="001C4329" w:rsidSect="001F141E">
      <w:type w:val="continuous"/>
      <w:pgSz w:w="11907" w:h="16840" w:code="9"/>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A319A"/>
    <w:multiLevelType w:val="hybridMultilevel"/>
    <w:tmpl w:val="29FC0DD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DF73D75"/>
    <w:multiLevelType w:val="hybridMultilevel"/>
    <w:tmpl w:val="FEB4CE0C"/>
    <w:lvl w:ilvl="0" w:tplc="0F4C312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222"/>
    <w:rsid w:val="0000690C"/>
    <w:rsid w:val="00012222"/>
    <w:rsid w:val="00105AF9"/>
    <w:rsid w:val="00133306"/>
    <w:rsid w:val="001C4329"/>
    <w:rsid w:val="001F141E"/>
    <w:rsid w:val="003241F0"/>
    <w:rsid w:val="003253A2"/>
    <w:rsid w:val="00381753"/>
    <w:rsid w:val="003E6C60"/>
    <w:rsid w:val="00497808"/>
    <w:rsid w:val="004E512F"/>
    <w:rsid w:val="005B6416"/>
    <w:rsid w:val="005D1685"/>
    <w:rsid w:val="00615E52"/>
    <w:rsid w:val="0064510A"/>
    <w:rsid w:val="006B734D"/>
    <w:rsid w:val="006E0B39"/>
    <w:rsid w:val="00727F64"/>
    <w:rsid w:val="00776531"/>
    <w:rsid w:val="007C62E3"/>
    <w:rsid w:val="007F7925"/>
    <w:rsid w:val="008B6890"/>
    <w:rsid w:val="008C60FF"/>
    <w:rsid w:val="009D632A"/>
    <w:rsid w:val="00A02D34"/>
    <w:rsid w:val="00A054BC"/>
    <w:rsid w:val="00A50DDD"/>
    <w:rsid w:val="00A5568D"/>
    <w:rsid w:val="00A934CA"/>
    <w:rsid w:val="00AB0295"/>
    <w:rsid w:val="00AF3CB7"/>
    <w:rsid w:val="00B57103"/>
    <w:rsid w:val="00B84AC6"/>
    <w:rsid w:val="00BB05C6"/>
    <w:rsid w:val="00C864A4"/>
    <w:rsid w:val="00CF57C3"/>
    <w:rsid w:val="00CF5A3B"/>
    <w:rsid w:val="00D226B2"/>
    <w:rsid w:val="00D24AF6"/>
    <w:rsid w:val="00D83C4C"/>
    <w:rsid w:val="00F307C8"/>
    <w:rsid w:val="00F7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9F53038"/>
  <w15:docId w15:val="{E3D49398-1F2C-4238-962E-145A6226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D34"/>
    <w:rPr>
      <w:sz w:val="24"/>
      <w:szCs w:val="24"/>
      <w:lang w:val="en-GB" w:eastAsia="en-GB"/>
    </w:rPr>
  </w:style>
  <w:style w:type="paragraph" w:styleId="Heading1">
    <w:name w:val="heading 1"/>
    <w:basedOn w:val="Normal"/>
    <w:next w:val="Normal"/>
    <w:qFormat/>
    <w:rsid w:val="009D632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83C4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D632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rsid w:val="00D83C4C"/>
    <w:pPr>
      <w:spacing w:after="240"/>
    </w:pPr>
    <w:rPr>
      <w:i w:val="0"/>
      <w:lang w:val="en-US" w:eastAsia="en-US"/>
    </w:rPr>
  </w:style>
  <w:style w:type="table" w:styleId="TableGrid">
    <w:name w:val="Table Grid"/>
    <w:basedOn w:val="TableNormal"/>
    <w:rsid w:val="009D6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15E52"/>
    <w:rPr>
      <w:color w:val="0000FF"/>
      <w:u w:val="single"/>
    </w:rPr>
  </w:style>
  <w:style w:type="character" w:customStyle="1" w:styleId="Heading3Char">
    <w:name w:val="Heading 3 Char"/>
    <w:link w:val="Heading3"/>
    <w:rsid w:val="00CF5A3B"/>
    <w:rPr>
      <w:rFonts w:ascii="Arial" w:hAnsi="Arial" w:cs="Arial"/>
      <w:b/>
      <w:bCs/>
      <w:sz w:val="26"/>
      <w:szCs w:val="26"/>
    </w:rPr>
  </w:style>
  <w:style w:type="character" w:styleId="Emphasis">
    <w:name w:val="Emphasis"/>
    <w:uiPriority w:val="20"/>
    <w:qFormat/>
    <w:rsid w:val="00CF5A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B6AE7A12.dotm</Template>
  <TotalTime>0</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CIF300 Final Year Project Template</vt:lpstr>
    </vt:vector>
  </TitlesOfParts>
  <Company>University of Sunderland</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CIF300 Final Year Project Template</dc:title>
  <dc:creator>SCAT</dc:creator>
  <cp:lastModifiedBy>Siobhan Devlin</cp:lastModifiedBy>
  <cp:revision>3</cp:revision>
  <dcterms:created xsi:type="dcterms:W3CDTF">2016-09-19T12:26:00Z</dcterms:created>
  <dcterms:modified xsi:type="dcterms:W3CDTF">2016-09-19T12:26:00Z</dcterms:modified>
</cp:coreProperties>
</file>